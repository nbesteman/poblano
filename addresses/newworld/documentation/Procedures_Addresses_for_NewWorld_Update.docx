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422" w:rsidRPr="00342497" w:rsidRDefault="00FD3E12">
      <w:pPr>
        <w:pStyle w:val="Title"/>
        <w:rPr>
          <w:color w:val="FF0000"/>
        </w:rPr>
      </w:pPr>
      <w:r>
        <w:t>Newworld address</w:t>
      </w:r>
      <w:r w:rsidR="00BB0355">
        <w:t xml:space="preserve"> data</w:t>
      </w:r>
      <w:r w:rsidR="008F3752">
        <w:br/>
      </w:r>
      <w:r w:rsidR="002D6535">
        <w:t>update procedures</w:t>
      </w:r>
    </w:p>
    <w:sdt>
      <w:sdtPr>
        <w:id w:val="216403978"/>
        <w:placeholder>
          <w:docPart w:val="297A8099CD954E9995150D8DF68FCD11"/>
        </w:placeholder>
        <w:date w:fullDate="2017-03-08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CC1422" w:rsidRDefault="00FD3E12">
          <w:pPr>
            <w:pStyle w:val="Subtitle"/>
          </w:pPr>
          <w:r>
            <w:t>March 8, 2017</w:t>
          </w:r>
        </w:p>
      </w:sdtContent>
    </w:sdt>
    <w:p w:rsidR="00CC1422" w:rsidRDefault="001421E2">
      <w:pPr>
        <w:pStyle w:val="Heading1"/>
      </w:pPr>
      <w:r>
        <w:t>Overview</w:t>
      </w:r>
    </w:p>
    <w:p w:rsidR="00CC1422" w:rsidRDefault="002D6535" w:rsidP="00175157">
      <w:pPr>
        <w:pStyle w:val="Heading2"/>
        <w:numPr>
          <w:ilvl w:val="0"/>
          <w:numId w:val="6"/>
        </w:numPr>
      </w:pPr>
      <w:r>
        <w:t>Purpose</w:t>
      </w:r>
    </w:p>
    <w:p w:rsidR="00706BB3" w:rsidRDefault="00FD3E12" w:rsidP="00BB0355">
      <w:r>
        <w:t xml:space="preserve">Update Address Data in </w:t>
      </w:r>
      <w:proofErr w:type="spellStart"/>
      <w:r>
        <w:t>NewWorld</w:t>
      </w:r>
      <w:proofErr w:type="spellEnd"/>
      <w:r>
        <w:t xml:space="preserve"> Environment</w:t>
      </w:r>
    </w:p>
    <w:p w:rsidR="005F202E" w:rsidRPr="005F202E" w:rsidRDefault="00706BB3" w:rsidP="005F202E">
      <w:pPr>
        <w:pStyle w:val="Heading2"/>
        <w:numPr>
          <w:ilvl w:val="0"/>
          <w:numId w:val="7"/>
        </w:numPr>
      </w:pPr>
      <w:r>
        <w:t>Procedure</w:t>
      </w:r>
    </w:p>
    <w:p w:rsidR="00694713" w:rsidRDefault="00FD3E12" w:rsidP="00FD3E12">
      <w:pPr>
        <w:pStyle w:val="ListParagraph"/>
        <w:numPr>
          <w:ilvl w:val="0"/>
          <w:numId w:val="7"/>
        </w:numPr>
      </w:pPr>
      <w:r>
        <w:t xml:space="preserve">Copy </w:t>
      </w:r>
      <w:r w:rsidR="00694713">
        <w:t>:</w:t>
      </w:r>
      <w:r>
        <w:t xml:space="preserve">  </w:t>
      </w:r>
      <w:proofErr w:type="spellStart"/>
      <w:r w:rsidRPr="00FD3E12">
        <w:t>AC_Pub.DBO.AC_Addresses</w:t>
      </w:r>
      <w:proofErr w:type="spellEnd"/>
      <w:r>
        <w:t xml:space="preserve"> (currently housed in </w:t>
      </w:r>
      <w:r w:rsidRPr="00FD3E12">
        <w:t>ac-intsql01.sde</w:t>
      </w:r>
      <w:r>
        <w:t>\</w:t>
      </w:r>
      <w:proofErr w:type="spellStart"/>
      <w:r w:rsidRPr="00FD3E12">
        <w:t>AC_Pub.DBO.ReferenceData</w:t>
      </w:r>
      <w:proofErr w:type="spellEnd"/>
      <w:r>
        <w:t xml:space="preserve"> but should be housed in Juniper soon) into </w:t>
      </w:r>
      <w:r w:rsidRPr="00FD3E12">
        <w:t>ac-intsql01.sde</w:t>
      </w:r>
      <w:r>
        <w:t>\</w:t>
      </w:r>
      <w:proofErr w:type="spellStart"/>
      <w:r w:rsidRPr="00FD3E12">
        <w:t>AC_Pub.DBO.ReferenceData</w:t>
      </w:r>
      <w:proofErr w:type="spellEnd"/>
      <w:r>
        <w:t>\</w:t>
      </w:r>
      <w:r w:rsidRPr="00FD3E12">
        <w:t xml:space="preserve"> </w:t>
      </w:r>
      <w:proofErr w:type="spellStart"/>
      <w:r>
        <w:t>AC_Pub.DBO.</w:t>
      </w:r>
      <w:r w:rsidRPr="00FD3E12">
        <w:t>NewWorld</w:t>
      </w:r>
      <w:r>
        <w:t>_Addresses</w:t>
      </w:r>
      <w:proofErr w:type="spellEnd"/>
    </w:p>
    <w:p w:rsidR="0064220F" w:rsidRDefault="0064220F" w:rsidP="00CE2191">
      <w:bookmarkStart w:id="0" w:name="_GoBack"/>
      <w:bookmarkEnd w:id="0"/>
    </w:p>
    <w:sectPr w:rsidR="0064220F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22F" w:rsidRDefault="00CC322F">
      <w:pPr>
        <w:spacing w:after="0" w:line="240" w:lineRule="auto"/>
      </w:pPr>
      <w:r>
        <w:separator/>
      </w:r>
    </w:p>
  </w:endnote>
  <w:endnote w:type="continuationSeparator" w:id="0">
    <w:p w:rsidR="00CC322F" w:rsidRDefault="00CC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22F" w:rsidRDefault="00CC322F">
      <w:pPr>
        <w:spacing w:after="0" w:line="240" w:lineRule="auto"/>
      </w:pPr>
      <w:r>
        <w:separator/>
      </w:r>
    </w:p>
  </w:footnote>
  <w:footnote w:type="continuationSeparator" w:id="0">
    <w:p w:rsidR="00CC322F" w:rsidRDefault="00CC3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22F" w:rsidRDefault="00CC322F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C322F" w:rsidRDefault="00CC322F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E36E8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:rsidR="00CC322F" w:rsidRDefault="00CC322F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E36E8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21475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E2CF1"/>
    <w:multiLevelType w:val="hybridMultilevel"/>
    <w:tmpl w:val="B85076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48317A"/>
    <w:multiLevelType w:val="hybridMultilevel"/>
    <w:tmpl w:val="C298B6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6686D"/>
    <w:multiLevelType w:val="hybridMultilevel"/>
    <w:tmpl w:val="CD42D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A62A4"/>
    <w:multiLevelType w:val="hybridMultilevel"/>
    <w:tmpl w:val="EE04CA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F38B4"/>
    <w:multiLevelType w:val="hybridMultilevel"/>
    <w:tmpl w:val="40CE9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869"/>
    <w:rsid w:val="00002E37"/>
    <w:rsid w:val="000167B1"/>
    <w:rsid w:val="000248E5"/>
    <w:rsid w:val="0004298D"/>
    <w:rsid w:val="00044869"/>
    <w:rsid w:val="00050E9D"/>
    <w:rsid w:val="00090370"/>
    <w:rsid w:val="00097104"/>
    <w:rsid w:val="000971DF"/>
    <w:rsid w:val="000A0B77"/>
    <w:rsid w:val="000A7E22"/>
    <w:rsid w:val="000C3691"/>
    <w:rsid w:val="000C3F4E"/>
    <w:rsid w:val="000E2232"/>
    <w:rsid w:val="0013042B"/>
    <w:rsid w:val="00132451"/>
    <w:rsid w:val="001421E2"/>
    <w:rsid w:val="001464AA"/>
    <w:rsid w:val="00175157"/>
    <w:rsid w:val="001858D8"/>
    <w:rsid w:val="0019138C"/>
    <w:rsid w:val="001B6343"/>
    <w:rsid w:val="001E2AE7"/>
    <w:rsid w:val="001F15D8"/>
    <w:rsid w:val="001F7F10"/>
    <w:rsid w:val="002025A3"/>
    <w:rsid w:val="002029AE"/>
    <w:rsid w:val="002153E5"/>
    <w:rsid w:val="00215F86"/>
    <w:rsid w:val="00224D2A"/>
    <w:rsid w:val="00236E80"/>
    <w:rsid w:val="00262576"/>
    <w:rsid w:val="002804E5"/>
    <w:rsid w:val="002D2635"/>
    <w:rsid w:val="002D6535"/>
    <w:rsid w:val="002D6CFD"/>
    <w:rsid w:val="0031291D"/>
    <w:rsid w:val="00325BA4"/>
    <w:rsid w:val="00334D27"/>
    <w:rsid w:val="00342497"/>
    <w:rsid w:val="00363FBC"/>
    <w:rsid w:val="00372456"/>
    <w:rsid w:val="00395A80"/>
    <w:rsid w:val="003B0012"/>
    <w:rsid w:val="004136A0"/>
    <w:rsid w:val="0041511B"/>
    <w:rsid w:val="00425616"/>
    <w:rsid w:val="0043455B"/>
    <w:rsid w:val="004400F7"/>
    <w:rsid w:val="0044108A"/>
    <w:rsid w:val="00442C2D"/>
    <w:rsid w:val="00455926"/>
    <w:rsid w:val="004807AC"/>
    <w:rsid w:val="004811DF"/>
    <w:rsid w:val="004A6A75"/>
    <w:rsid w:val="004A75CB"/>
    <w:rsid w:val="004B0764"/>
    <w:rsid w:val="004B2A65"/>
    <w:rsid w:val="004B6FCD"/>
    <w:rsid w:val="004D693F"/>
    <w:rsid w:val="005015ED"/>
    <w:rsid w:val="005210C0"/>
    <w:rsid w:val="0053052F"/>
    <w:rsid w:val="00530888"/>
    <w:rsid w:val="00551D89"/>
    <w:rsid w:val="005B78E0"/>
    <w:rsid w:val="005E0547"/>
    <w:rsid w:val="005E684E"/>
    <w:rsid w:val="005F202E"/>
    <w:rsid w:val="005F7869"/>
    <w:rsid w:val="0061023C"/>
    <w:rsid w:val="00634A1A"/>
    <w:rsid w:val="0064220F"/>
    <w:rsid w:val="006567EE"/>
    <w:rsid w:val="00675C14"/>
    <w:rsid w:val="00694713"/>
    <w:rsid w:val="006D2071"/>
    <w:rsid w:val="006D610F"/>
    <w:rsid w:val="006E015B"/>
    <w:rsid w:val="00706BB3"/>
    <w:rsid w:val="007121BC"/>
    <w:rsid w:val="00721013"/>
    <w:rsid w:val="00730734"/>
    <w:rsid w:val="0074497D"/>
    <w:rsid w:val="007531BB"/>
    <w:rsid w:val="00775E95"/>
    <w:rsid w:val="007B1F57"/>
    <w:rsid w:val="007C00B2"/>
    <w:rsid w:val="007C46A4"/>
    <w:rsid w:val="007C5559"/>
    <w:rsid w:val="007C5A2A"/>
    <w:rsid w:val="007E30FA"/>
    <w:rsid w:val="00813913"/>
    <w:rsid w:val="00834A7B"/>
    <w:rsid w:val="0083526A"/>
    <w:rsid w:val="00851E9C"/>
    <w:rsid w:val="008550D4"/>
    <w:rsid w:val="00864646"/>
    <w:rsid w:val="00867F71"/>
    <w:rsid w:val="00880AFE"/>
    <w:rsid w:val="00886A96"/>
    <w:rsid w:val="008A339B"/>
    <w:rsid w:val="008B436E"/>
    <w:rsid w:val="008C7858"/>
    <w:rsid w:val="008D7884"/>
    <w:rsid w:val="008E36E8"/>
    <w:rsid w:val="008F3752"/>
    <w:rsid w:val="00906E34"/>
    <w:rsid w:val="0092714B"/>
    <w:rsid w:val="00951CCA"/>
    <w:rsid w:val="00976209"/>
    <w:rsid w:val="009805BD"/>
    <w:rsid w:val="00982BDD"/>
    <w:rsid w:val="00985AFD"/>
    <w:rsid w:val="00A12848"/>
    <w:rsid w:val="00A1425A"/>
    <w:rsid w:val="00A176B3"/>
    <w:rsid w:val="00A25754"/>
    <w:rsid w:val="00A42A1E"/>
    <w:rsid w:val="00A46096"/>
    <w:rsid w:val="00A624DE"/>
    <w:rsid w:val="00A66D78"/>
    <w:rsid w:val="00A846AB"/>
    <w:rsid w:val="00AB55D9"/>
    <w:rsid w:val="00AC1541"/>
    <w:rsid w:val="00AE1354"/>
    <w:rsid w:val="00AF5814"/>
    <w:rsid w:val="00B00A76"/>
    <w:rsid w:val="00B15696"/>
    <w:rsid w:val="00B20A63"/>
    <w:rsid w:val="00B24841"/>
    <w:rsid w:val="00B429F1"/>
    <w:rsid w:val="00B71D7E"/>
    <w:rsid w:val="00B85A43"/>
    <w:rsid w:val="00BB0355"/>
    <w:rsid w:val="00BD61BE"/>
    <w:rsid w:val="00BF2F4A"/>
    <w:rsid w:val="00C10029"/>
    <w:rsid w:val="00C410BC"/>
    <w:rsid w:val="00C434B2"/>
    <w:rsid w:val="00C61516"/>
    <w:rsid w:val="00C641D6"/>
    <w:rsid w:val="00C64ADD"/>
    <w:rsid w:val="00C65783"/>
    <w:rsid w:val="00C76590"/>
    <w:rsid w:val="00C7682E"/>
    <w:rsid w:val="00C809DA"/>
    <w:rsid w:val="00C974A6"/>
    <w:rsid w:val="00CA55D9"/>
    <w:rsid w:val="00CA78F0"/>
    <w:rsid w:val="00CC1422"/>
    <w:rsid w:val="00CC322F"/>
    <w:rsid w:val="00CE2191"/>
    <w:rsid w:val="00CE2804"/>
    <w:rsid w:val="00CF3238"/>
    <w:rsid w:val="00D04D78"/>
    <w:rsid w:val="00D26A42"/>
    <w:rsid w:val="00D315A9"/>
    <w:rsid w:val="00D43C27"/>
    <w:rsid w:val="00D8755F"/>
    <w:rsid w:val="00D90339"/>
    <w:rsid w:val="00DA09D6"/>
    <w:rsid w:val="00DB414E"/>
    <w:rsid w:val="00DB57A2"/>
    <w:rsid w:val="00DC3E2D"/>
    <w:rsid w:val="00DF3EA7"/>
    <w:rsid w:val="00DF6913"/>
    <w:rsid w:val="00DF79D5"/>
    <w:rsid w:val="00E034D1"/>
    <w:rsid w:val="00E23915"/>
    <w:rsid w:val="00E26DAA"/>
    <w:rsid w:val="00E27E8F"/>
    <w:rsid w:val="00E32E1E"/>
    <w:rsid w:val="00E54912"/>
    <w:rsid w:val="00E633A1"/>
    <w:rsid w:val="00E77A72"/>
    <w:rsid w:val="00E81919"/>
    <w:rsid w:val="00E914EC"/>
    <w:rsid w:val="00E97C1D"/>
    <w:rsid w:val="00E97C52"/>
    <w:rsid w:val="00EA6847"/>
    <w:rsid w:val="00EB2456"/>
    <w:rsid w:val="00F10114"/>
    <w:rsid w:val="00F10E91"/>
    <w:rsid w:val="00F5114A"/>
    <w:rsid w:val="00F60316"/>
    <w:rsid w:val="00F6481E"/>
    <w:rsid w:val="00F67F27"/>
    <w:rsid w:val="00F77489"/>
    <w:rsid w:val="00F84094"/>
    <w:rsid w:val="00F9604E"/>
    <w:rsid w:val="00FA4F82"/>
    <w:rsid w:val="00FB1583"/>
    <w:rsid w:val="00FD1518"/>
    <w:rsid w:val="00FD1857"/>
    <w:rsid w:val="00FD29CD"/>
    <w:rsid w:val="00FD3E12"/>
    <w:rsid w:val="00FE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5:docId w15:val="{F3140571-0DF9-489B-9993-87EB794F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8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ListParagraph">
    <w:name w:val="List Paragraph"/>
    <w:basedOn w:val="Normal"/>
    <w:uiPriority w:val="34"/>
    <w:unhideWhenUsed/>
    <w:qFormat/>
    <w:rsid w:val="008550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7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1541"/>
    <w:rPr>
      <w:color w:val="40ACD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8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8C7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besteman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97A8099CD954E9995150D8DF68FC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078EE-FB94-4B38-8AF1-D264C20C59BC}"/>
      </w:docPartPr>
      <w:docPartBody>
        <w:p w:rsidR="00B27C78" w:rsidRDefault="001A103F">
          <w:pPr>
            <w:pStyle w:val="297A8099CD954E9995150D8DF68FCD11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03F"/>
    <w:rsid w:val="00054494"/>
    <w:rsid w:val="00172BED"/>
    <w:rsid w:val="001A103F"/>
    <w:rsid w:val="002C217D"/>
    <w:rsid w:val="005B53F2"/>
    <w:rsid w:val="005F3B8E"/>
    <w:rsid w:val="008957BA"/>
    <w:rsid w:val="00935769"/>
    <w:rsid w:val="00AA4A87"/>
    <w:rsid w:val="00AE2153"/>
    <w:rsid w:val="00B27C78"/>
    <w:rsid w:val="00C33FEC"/>
    <w:rsid w:val="00E1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37109DB0574F9699463DF81366900C">
    <w:name w:val="0637109DB0574F9699463DF81366900C"/>
  </w:style>
  <w:style w:type="paragraph" w:customStyle="1" w:styleId="297A8099CD954E9995150D8DF68FCD11">
    <w:name w:val="297A8099CD954E9995150D8DF68FCD1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A17EC26448E488783321F8393F77082">
    <w:name w:val="AA17EC26448E488783321F8393F770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55A36C-8872-4D66-9E91-A00ECFFF3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18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Neil Besteman</dc:creator>
  <cp:keywords/>
  <cp:lastModifiedBy>Neil Besteman</cp:lastModifiedBy>
  <cp:revision>3</cp:revision>
  <dcterms:created xsi:type="dcterms:W3CDTF">2017-03-08T18:38:00Z</dcterms:created>
  <dcterms:modified xsi:type="dcterms:W3CDTF">2017-03-08T19:01:00Z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